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5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0"/>
        <w:gridCol w:w="1443"/>
        <w:gridCol w:w="3534"/>
        <w:gridCol w:w="3536"/>
      </w:tblGrid>
      <w:tr w:rsidR="00667753" w:rsidTr="001E24C6">
        <w:trPr>
          <w:trHeight w:hRule="exact" w:val="961"/>
          <w:jc w:val="center"/>
        </w:trPr>
        <w:tc>
          <w:tcPr>
            <w:tcW w:w="1075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0C75EC" w:rsidRDefault="000C75EC" w:rsidP="000C75EC">
            <w:pPr>
              <w:pStyle w:val="Ttulosdelasactasdelareuninydelordendelda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0C75EC">
              <w:rPr>
                <w:rFonts w:ascii="Arial" w:hAnsi="Arial" w:cs="Arial"/>
                <w:color w:val="000000" w:themeColor="text1"/>
                <w:sz w:val="28"/>
                <w:szCs w:val="28"/>
              </w:rPr>
              <w:t>Entrevista</w:t>
            </w:r>
            <w:proofErr w:type="spellEnd"/>
            <w:r w:rsidRPr="000C75E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con el </w:t>
            </w:r>
            <w:proofErr w:type="spellStart"/>
            <w:r w:rsidRPr="000C75EC">
              <w:rPr>
                <w:rFonts w:ascii="Arial" w:hAnsi="Arial" w:cs="Arial"/>
                <w:color w:val="000000" w:themeColor="text1"/>
                <w:sz w:val="28"/>
                <w:szCs w:val="28"/>
              </w:rPr>
              <w:t>Cliente</w:t>
            </w:r>
            <w:proofErr w:type="spellEnd"/>
          </w:p>
        </w:tc>
      </w:tr>
      <w:tr w:rsidR="00667753" w:rsidTr="001E24C6">
        <w:trPr>
          <w:trHeight w:hRule="exact" w:val="961"/>
          <w:jc w:val="center"/>
        </w:trPr>
        <w:sdt>
          <w:sdtPr>
            <w:rPr>
              <w:rFonts w:ascii="Arial" w:hAnsi="Arial" w:cs="Arial"/>
              <w:sz w:val="28"/>
              <w:szCs w:val="28"/>
            </w:rPr>
            <w:id w:val="22626047"/>
            <w:placeholder>
              <w:docPart w:val="DEBBA92C18754274AEEB2DC5D26B7BB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2-12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3683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0C75EC" w:rsidRDefault="005D771C" w:rsidP="001E24C6">
                <w:pPr>
                  <w:pStyle w:val="Copiadeltextoprincipal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  <w:lang w:val="es-ES_tradnl"/>
                  </w:rPr>
                  <w:t>12/02/2015</w:t>
                </w:r>
              </w:p>
            </w:tc>
          </w:sdtContent>
        </w:sdt>
        <w:tc>
          <w:tcPr>
            <w:tcW w:w="353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0C75EC" w:rsidRDefault="000C75EC" w:rsidP="000C75EC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pacing w:val="0"/>
                <w:sz w:val="28"/>
                <w:szCs w:val="28"/>
              </w:rPr>
              <w:t>Hora</w:t>
            </w:r>
            <w:r w:rsidR="001E24C6">
              <w:rPr>
                <w:rFonts w:ascii="Arial" w:hAnsi="Arial" w:cs="Arial"/>
                <w:spacing w:val="0"/>
                <w:sz w:val="28"/>
                <w:szCs w:val="28"/>
              </w:rPr>
              <w:t>:</w:t>
            </w:r>
            <w:r w:rsidR="005D771C">
              <w:rPr>
                <w:rFonts w:ascii="Arial" w:hAnsi="Arial" w:cs="Arial"/>
                <w:spacing w:val="0"/>
                <w:sz w:val="28"/>
                <w:szCs w:val="28"/>
              </w:rPr>
              <w:t xml:space="preserve"> 3:00pm</w:t>
            </w:r>
          </w:p>
        </w:tc>
        <w:tc>
          <w:tcPr>
            <w:tcW w:w="35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0C75EC" w:rsidRDefault="000C75EC" w:rsidP="000C75EC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pacing w:val="0"/>
                <w:sz w:val="28"/>
                <w:szCs w:val="28"/>
              </w:rPr>
              <w:t>Lugar</w:t>
            </w:r>
            <w:r w:rsidR="001E24C6">
              <w:rPr>
                <w:rFonts w:ascii="Arial" w:hAnsi="Arial" w:cs="Arial"/>
                <w:spacing w:val="0"/>
                <w:sz w:val="28"/>
                <w:szCs w:val="28"/>
              </w:rPr>
              <w:t>:</w:t>
            </w:r>
            <w:r w:rsidR="005D771C">
              <w:rPr>
                <w:rFonts w:ascii="Arial" w:hAnsi="Arial" w:cs="Arial"/>
                <w:spacing w:val="0"/>
                <w:sz w:val="28"/>
                <w:szCs w:val="28"/>
              </w:rPr>
              <w:t xml:space="preserve"> Oficina CDSI</w:t>
            </w:r>
          </w:p>
        </w:tc>
      </w:tr>
      <w:tr w:rsidR="00667753" w:rsidTr="001E24C6">
        <w:trPr>
          <w:trHeight w:hRule="exact" w:val="1235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Entrevista</w:t>
            </w:r>
            <w:r w:rsidR="00575ED1" w:rsidRPr="000C75EC">
              <w:rPr>
                <w:rFonts w:ascii="Arial" w:hAnsi="Arial" w:cs="Arial"/>
                <w:sz w:val="28"/>
                <w:szCs w:val="28"/>
                <w:lang w:val="es-ES"/>
              </w:rPr>
              <w:t xml:space="preserve"> convocada por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5D771C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ISC Erica Robles G.</w:t>
            </w:r>
          </w:p>
        </w:tc>
      </w:tr>
      <w:tr w:rsidR="00667753" w:rsidTr="001E24C6">
        <w:trPr>
          <w:trHeight w:hRule="exact" w:val="961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Motivo de la Entrevista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5D771C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Revision de GitHub</w:t>
            </w:r>
          </w:p>
        </w:tc>
      </w:tr>
      <w:tr w:rsidR="00667753" w:rsidTr="001E24C6">
        <w:trPr>
          <w:trHeight w:hRule="exact" w:val="961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Entrevistador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5D771C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ISC Erica Robles G.</w:t>
            </w:r>
          </w:p>
        </w:tc>
      </w:tr>
      <w:tr w:rsidR="001E24C6" w:rsidTr="001E24C6">
        <w:trPr>
          <w:trHeight w:hRule="exact" w:val="961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E24C6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Entrevistado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D771C" w:rsidRPr="000C75EC" w:rsidRDefault="005D771C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Sebastian Hernandez M.</w:t>
            </w:r>
          </w:p>
        </w:tc>
      </w:tr>
      <w:tr w:rsidR="00667753" w:rsidTr="001E24C6">
        <w:trPr>
          <w:trHeight w:hRule="exact" w:val="961"/>
          <w:jc w:val="center"/>
        </w:trPr>
        <w:tc>
          <w:tcPr>
            <w:tcW w:w="22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1E24C6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Personas que asistirán a la entrevista</w:t>
            </w:r>
          </w:p>
        </w:tc>
        <w:tc>
          <w:tcPr>
            <w:tcW w:w="8512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0C75EC" w:rsidRDefault="005D771C">
            <w:pPr>
              <w:pStyle w:val="Copiadeltextoprincip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Alumno y asesor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667753" w:rsidRDefault="00667753"/>
    <w:sectPr w:rsidR="00667753" w:rsidSect="00667753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9CA" w:rsidRDefault="00D859CA">
      <w:r>
        <w:separator/>
      </w:r>
    </w:p>
  </w:endnote>
  <w:endnote w:type="continuationSeparator" w:id="0">
    <w:p w:rsidR="00D859CA" w:rsidRDefault="00D8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9CA" w:rsidRDefault="00D859CA">
      <w:r>
        <w:separator/>
      </w:r>
    </w:p>
  </w:footnote>
  <w:footnote w:type="continuationSeparator" w:id="0">
    <w:p w:rsidR="00D859CA" w:rsidRDefault="00D85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753" w:rsidRPr="000C75EC" w:rsidRDefault="00205BF4" w:rsidP="00205BF4">
    <w:pPr>
      <w:pStyle w:val="Ttulodelasactasdelareunin"/>
      <w:rPr>
        <w:color w:val="000000" w:themeColor="text1"/>
        <w:sz w:val="76"/>
      </w:rPr>
    </w:pPr>
    <w:r>
      <w:rPr>
        <w:color w:val="000000" w:themeColor="text1"/>
        <w:sz w:val="76"/>
      </w:rPr>
      <w:t>AGENDA DE ENTREVISTA</w:t>
    </w:r>
    <w:r w:rsidR="00A44FF7">
      <w:rPr>
        <w:color w:val="000000" w:themeColor="text1"/>
        <w:sz w:val="76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4CF8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3B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40CF8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17C3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EC"/>
    <w:rsid w:val="000019B6"/>
    <w:rsid w:val="00012ED7"/>
    <w:rsid w:val="000C75EC"/>
    <w:rsid w:val="00105907"/>
    <w:rsid w:val="001E24C6"/>
    <w:rsid w:val="00205BF4"/>
    <w:rsid w:val="00353C66"/>
    <w:rsid w:val="003D4586"/>
    <w:rsid w:val="00413C7B"/>
    <w:rsid w:val="00575ED1"/>
    <w:rsid w:val="005B31AA"/>
    <w:rsid w:val="005D771C"/>
    <w:rsid w:val="0060495D"/>
    <w:rsid w:val="00667753"/>
    <w:rsid w:val="006A5FFA"/>
    <w:rsid w:val="006B2B4B"/>
    <w:rsid w:val="00804AEA"/>
    <w:rsid w:val="008C522F"/>
    <w:rsid w:val="008E0548"/>
    <w:rsid w:val="00A44FF7"/>
    <w:rsid w:val="00D8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D5D171E-AD0B-4B3E-A5C8-B220061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4A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4A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4AEA"/>
    <w:rPr>
      <w:spacing w:val="8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4A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4AEA"/>
    <w:rPr>
      <w:b/>
      <w:bCs/>
      <w:spacing w:val="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ry\AppData\Roaming\Microsoft\Plantillas\Actas%20de%20la%20reun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BBA92C18754274AEEB2DC5D26B7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6179D-65F5-451A-9290-A8E698025C2F}"/>
      </w:docPartPr>
      <w:docPartBody>
        <w:p w:rsidR="00064B21" w:rsidRDefault="00EE52B6">
          <w:pPr>
            <w:pStyle w:val="DEBBA92C18754274AEEB2DC5D26B7BB2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B6"/>
    <w:rsid w:val="00064B21"/>
    <w:rsid w:val="004B3DBF"/>
    <w:rsid w:val="00643CFE"/>
    <w:rsid w:val="00916EAD"/>
    <w:rsid w:val="00C75F6D"/>
    <w:rsid w:val="00EE52B6"/>
    <w:rsid w:val="00F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B9759F387D4436ADC740D5E41D721F">
    <w:name w:val="F8B9759F387D4436ADC740D5E41D721F"/>
  </w:style>
  <w:style w:type="paragraph" w:customStyle="1" w:styleId="DEBBA92C18754274AEEB2DC5D26B7BB2">
    <w:name w:val="DEBBA92C18754274AEEB2DC5D26B7BB2"/>
  </w:style>
  <w:style w:type="paragraph" w:customStyle="1" w:styleId="ADB78E8114764AC69663620FC834CF66">
    <w:name w:val="ADB78E8114764AC69663620FC834CF66"/>
  </w:style>
  <w:style w:type="paragraph" w:customStyle="1" w:styleId="9135D4E2CD0F40B299D96DCF7535A71F">
    <w:name w:val="9135D4E2CD0F40B299D96DCF7535A71F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B81AE85F2A04AF782C10154BB56CF5D">
    <w:name w:val="2B81AE85F2A04AF782C10154BB56CF5D"/>
  </w:style>
  <w:style w:type="paragraph" w:customStyle="1" w:styleId="175EAC5E374A45A0ADD9DB5432CC68B1">
    <w:name w:val="175EAC5E374A45A0ADD9DB5432CC68B1"/>
  </w:style>
  <w:style w:type="paragraph" w:customStyle="1" w:styleId="C4CA41715036468381CF02E6BABA1877">
    <w:name w:val="C4CA41715036468381CF02E6BABA1877"/>
  </w:style>
  <w:style w:type="paragraph" w:customStyle="1" w:styleId="C236671C7B97469EB1A990D31E327A6C">
    <w:name w:val="C236671C7B97469EB1A990D31E327A6C"/>
  </w:style>
  <w:style w:type="paragraph" w:customStyle="1" w:styleId="17D2FD7F63FE4B26BF3BAD62F80ECF21">
    <w:name w:val="17D2FD7F63FE4B26BF3BAD62F80ECF21"/>
  </w:style>
  <w:style w:type="paragraph" w:customStyle="1" w:styleId="C14B2826F7AA4ACDA17ABBBA309D6D07">
    <w:name w:val="C14B2826F7AA4ACDA17ABBBA309D6D07"/>
  </w:style>
  <w:style w:type="paragraph" w:customStyle="1" w:styleId="BC07E928CDBB40019AA9DF000272309D">
    <w:name w:val="BC07E928CDBB40019AA9DF000272309D"/>
  </w:style>
  <w:style w:type="paragraph" w:customStyle="1" w:styleId="57214DE315F84DD1B16ADE2E4F739FB8">
    <w:name w:val="57214DE315F84DD1B16ADE2E4F739FB8"/>
  </w:style>
  <w:style w:type="paragraph" w:customStyle="1" w:styleId="CA804EFC91B944F4897553EC28B574C5">
    <w:name w:val="CA804EFC91B944F4897553EC28B574C5"/>
  </w:style>
  <w:style w:type="paragraph" w:customStyle="1" w:styleId="A50D12EFF7104818A34E255F3FE0705E">
    <w:name w:val="A50D12EFF7104818A34E255F3FE0705E"/>
  </w:style>
  <w:style w:type="paragraph" w:customStyle="1" w:styleId="92C5BBCCF5EE46FB920F5D25E63F85C9">
    <w:name w:val="92C5BBCCF5EE46FB920F5D25E63F8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34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merry robles</dc:creator>
  <cp:keywords/>
  <cp:lastModifiedBy>Sebastian Marquez</cp:lastModifiedBy>
  <cp:revision>6</cp:revision>
  <cp:lastPrinted>2006-08-01T17:47:00Z</cp:lastPrinted>
  <dcterms:created xsi:type="dcterms:W3CDTF">2014-10-16T15:48:00Z</dcterms:created>
  <dcterms:modified xsi:type="dcterms:W3CDTF">2015-02-12T06:37:00Z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