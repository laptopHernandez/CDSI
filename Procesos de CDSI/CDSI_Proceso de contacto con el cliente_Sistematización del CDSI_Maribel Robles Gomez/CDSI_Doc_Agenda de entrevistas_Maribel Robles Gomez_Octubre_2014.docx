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75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40"/>
        <w:gridCol w:w="1443"/>
        <w:gridCol w:w="3534"/>
        <w:gridCol w:w="3536"/>
      </w:tblGrid>
      <w:tr w:rsidR="00667753" w:rsidTr="001E24C6">
        <w:trPr>
          <w:trHeight w:hRule="exact" w:val="961"/>
          <w:jc w:val="center"/>
        </w:trPr>
        <w:tc>
          <w:tcPr>
            <w:tcW w:w="10753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67753" w:rsidRPr="000C75EC" w:rsidRDefault="000C75EC" w:rsidP="000C75EC">
            <w:pPr>
              <w:pStyle w:val="Ttulosdelasactasdelareuninydelordendelda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C75EC">
              <w:rPr>
                <w:rFonts w:ascii="Arial" w:hAnsi="Arial" w:cs="Arial"/>
                <w:color w:val="000000" w:themeColor="text1"/>
                <w:sz w:val="28"/>
                <w:szCs w:val="28"/>
              </w:rPr>
              <w:t>Entrevista con el Cliente</w:t>
            </w:r>
          </w:p>
        </w:tc>
      </w:tr>
      <w:tr w:rsidR="00667753" w:rsidTr="001E24C6">
        <w:trPr>
          <w:trHeight w:hRule="exact" w:val="961"/>
          <w:jc w:val="center"/>
        </w:trPr>
        <w:sdt>
          <w:sdtPr>
            <w:rPr>
              <w:rFonts w:ascii="Arial" w:hAnsi="Arial" w:cs="Arial"/>
              <w:sz w:val="28"/>
              <w:szCs w:val="28"/>
            </w:rPr>
            <w:id w:val="22626047"/>
            <w:placeholder>
              <w:docPart w:val="DEBBA92C18754274AEEB2DC5D26B7BB2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dd/MM/yyyy"/>
              <w:lid w:val="es-ES_tradnl"/>
              <w:storeMappedDataAs w:val="dateTime"/>
              <w:calendar w:val="gregorian"/>
            </w:date>
          </w:sdtPr>
          <w:sdtEndPr/>
          <w:sdtContent>
            <w:tc>
              <w:tcPr>
                <w:tcW w:w="3683" w:type="dxa"/>
                <w:gridSpan w:val="2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667753" w:rsidRPr="000C75EC" w:rsidRDefault="001E24C6" w:rsidP="001E24C6">
                <w:pPr>
                  <w:pStyle w:val="Copiadeltextoprincipal"/>
                  <w:rPr>
                    <w:rFonts w:ascii="Arial" w:hAnsi="Arial" w:cs="Arial"/>
                    <w:sz w:val="28"/>
                    <w:szCs w:val="28"/>
                  </w:rPr>
                </w:pPr>
                <w:r>
                  <w:rPr>
                    <w:rFonts w:ascii="Arial" w:hAnsi="Arial" w:cs="Arial"/>
                    <w:sz w:val="28"/>
                    <w:szCs w:val="28"/>
                  </w:rPr>
                  <w:t>Fecha:</w:t>
                </w:r>
              </w:p>
            </w:tc>
          </w:sdtContent>
        </w:sdt>
        <w:tc>
          <w:tcPr>
            <w:tcW w:w="353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Pr="000C75EC" w:rsidRDefault="000C75EC" w:rsidP="000C75EC">
            <w:pPr>
              <w:pStyle w:val="Copiadeltextoprincipal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pacing w:val="0"/>
                <w:sz w:val="28"/>
                <w:szCs w:val="28"/>
              </w:rPr>
              <w:t>Hora</w:t>
            </w:r>
            <w:r w:rsidR="001E24C6">
              <w:rPr>
                <w:rFonts w:ascii="Arial" w:hAnsi="Arial" w:cs="Arial"/>
                <w:spacing w:val="0"/>
                <w:sz w:val="28"/>
                <w:szCs w:val="28"/>
              </w:rPr>
              <w:t>:</w:t>
            </w:r>
          </w:p>
        </w:tc>
        <w:tc>
          <w:tcPr>
            <w:tcW w:w="35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Pr="000C75EC" w:rsidRDefault="000C75EC" w:rsidP="000C75EC">
            <w:pPr>
              <w:pStyle w:val="Copiadeltextoprincipal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pacing w:val="0"/>
                <w:sz w:val="28"/>
                <w:szCs w:val="28"/>
              </w:rPr>
              <w:t>Lugar</w:t>
            </w:r>
            <w:r w:rsidR="001E24C6">
              <w:rPr>
                <w:rFonts w:ascii="Arial" w:hAnsi="Arial" w:cs="Arial"/>
                <w:spacing w:val="0"/>
                <w:sz w:val="28"/>
                <w:szCs w:val="28"/>
              </w:rPr>
              <w:t>:</w:t>
            </w:r>
          </w:p>
        </w:tc>
      </w:tr>
      <w:tr w:rsidR="00667753" w:rsidTr="001E24C6">
        <w:trPr>
          <w:trHeight w:hRule="exact" w:val="1235"/>
          <w:jc w:val="center"/>
        </w:trPr>
        <w:tc>
          <w:tcPr>
            <w:tcW w:w="224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0C75EC" w:rsidRDefault="001E24C6">
            <w:pPr>
              <w:pStyle w:val="Copiadeltextoprincipal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Entrevista</w:t>
            </w:r>
            <w:r w:rsidR="00575ED1" w:rsidRPr="000C75EC">
              <w:rPr>
                <w:rFonts w:ascii="Arial" w:hAnsi="Arial" w:cs="Arial"/>
                <w:sz w:val="28"/>
                <w:szCs w:val="28"/>
                <w:lang w:val="es-ES"/>
              </w:rPr>
              <w:t xml:space="preserve"> convocada por</w:t>
            </w:r>
          </w:p>
        </w:tc>
        <w:tc>
          <w:tcPr>
            <w:tcW w:w="8512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0C75EC" w:rsidRDefault="00667753">
            <w:pPr>
              <w:pStyle w:val="Copiadeltextoprincipal"/>
              <w:rPr>
                <w:rFonts w:ascii="Arial" w:hAnsi="Arial" w:cs="Arial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667753" w:rsidTr="001E24C6">
        <w:trPr>
          <w:trHeight w:hRule="exact" w:val="961"/>
          <w:jc w:val="center"/>
        </w:trPr>
        <w:tc>
          <w:tcPr>
            <w:tcW w:w="224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0C75EC" w:rsidRDefault="001E24C6">
            <w:pPr>
              <w:pStyle w:val="Copiadeltextoprincipal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Motivo de la Entrevista</w:t>
            </w:r>
          </w:p>
        </w:tc>
        <w:tc>
          <w:tcPr>
            <w:tcW w:w="8512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0C75EC" w:rsidRDefault="00667753">
            <w:pPr>
              <w:pStyle w:val="Copiadeltextoprincipal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67753" w:rsidTr="001E24C6">
        <w:trPr>
          <w:trHeight w:hRule="exact" w:val="961"/>
          <w:jc w:val="center"/>
        </w:trPr>
        <w:tc>
          <w:tcPr>
            <w:tcW w:w="224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0C75EC" w:rsidRDefault="001E24C6">
            <w:pPr>
              <w:pStyle w:val="Copiadeltextoprincipal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Entrevistador</w:t>
            </w:r>
          </w:p>
        </w:tc>
        <w:tc>
          <w:tcPr>
            <w:tcW w:w="8512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0C75EC" w:rsidRDefault="00667753">
            <w:pPr>
              <w:pStyle w:val="Copiadeltextoprincipal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E24C6" w:rsidTr="001E24C6">
        <w:trPr>
          <w:trHeight w:hRule="exact" w:val="961"/>
          <w:jc w:val="center"/>
        </w:trPr>
        <w:tc>
          <w:tcPr>
            <w:tcW w:w="224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E24C6" w:rsidRPr="000C75EC" w:rsidRDefault="001E24C6">
            <w:pPr>
              <w:pStyle w:val="Copiadeltextoprincipal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Entrevistado</w:t>
            </w:r>
          </w:p>
        </w:tc>
        <w:tc>
          <w:tcPr>
            <w:tcW w:w="8512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E24C6" w:rsidRPr="000C75EC" w:rsidRDefault="001E24C6">
            <w:pPr>
              <w:pStyle w:val="Copiadeltextoprincipal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67753" w:rsidTr="001E24C6">
        <w:trPr>
          <w:trHeight w:hRule="exact" w:val="961"/>
          <w:jc w:val="center"/>
        </w:trPr>
        <w:tc>
          <w:tcPr>
            <w:tcW w:w="224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0C75EC" w:rsidRDefault="001E24C6">
            <w:pPr>
              <w:pStyle w:val="Copiadeltextoprincipal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Personas que asistirán a la entrevista</w:t>
            </w:r>
          </w:p>
        </w:tc>
        <w:tc>
          <w:tcPr>
            <w:tcW w:w="8512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0C75EC" w:rsidRDefault="00667753">
            <w:pPr>
              <w:pStyle w:val="Copiadeltextoprincipal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667753" w:rsidRDefault="00667753"/>
    <w:sectPr w:rsidR="00667753" w:rsidSect="00667753">
      <w:headerReference w:type="default" r:id="rId9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95D" w:rsidRDefault="0060495D">
      <w:r>
        <w:separator/>
      </w:r>
    </w:p>
  </w:endnote>
  <w:endnote w:type="continuationSeparator" w:id="0">
    <w:p w:rsidR="0060495D" w:rsidRDefault="00604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95D" w:rsidRDefault="0060495D">
      <w:r>
        <w:separator/>
      </w:r>
    </w:p>
  </w:footnote>
  <w:footnote w:type="continuationSeparator" w:id="0">
    <w:p w:rsidR="0060495D" w:rsidRDefault="006049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753" w:rsidRPr="000C75EC" w:rsidRDefault="00205BF4" w:rsidP="00205BF4">
    <w:pPr>
      <w:pStyle w:val="Ttulodelasactasdelareunin"/>
      <w:rPr>
        <w:color w:val="000000" w:themeColor="text1"/>
        <w:sz w:val="76"/>
      </w:rPr>
    </w:pPr>
    <w:r>
      <w:rPr>
        <w:color w:val="000000" w:themeColor="text1"/>
        <w:sz w:val="76"/>
      </w:rPr>
      <w:t>AGENDA DE ENTREVISTA</w:t>
    </w:r>
    <w:r w:rsidR="00A44FF7">
      <w:rPr>
        <w:color w:val="000000" w:themeColor="text1"/>
        <w:sz w:val="76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4FAB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33B6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6ECCF3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06BA66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EC"/>
    <w:rsid w:val="000019B6"/>
    <w:rsid w:val="00012ED7"/>
    <w:rsid w:val="000C75EC"/>
    <w:rsid w:val="00105907"/>
    <w:rsid w:val="001E24C6"/>
    <w:rsid w:val="00205BF4"/>
    <w:rsid w:val="00353C66"/>
    <w:rsid w:val="003D4586"/>
    <w:rsid w:val="00413C7B"/>
    <w:rsid w:val="00575ED1"/>
    <w:rsid w:val="005B31AA"/>
    <w:rsid w:val="0060495D"/>
    <w:rsid w:val="00667753"/>
    <w:rsid w:val="006A5FFA"/>
    <w:rsid w:val="006B2B4B"/>
    <w:rsid w:val="00804AEA"/>
    <w:rsid w:val="008C522F"/>
    <w:rsid w:val="008E0548"/>
    <w:rsid w:val="00A4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7D5D171E-AD0B-4B3E-A5C8-B2200612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8CCE4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04AE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04AE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04AEA"/>
    <w:rPr>
      <w:spacing w:val="8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4AE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4AEA"/>
    <w:rPr>
      <w:b/>
      <w:bCs/>
      <w:spacing w:val="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rry\AppData\Roaming\Microsoft\Plantillas\Actas%20de%20la%20reuni&#243;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BBA92C18754274AEEB2DC5D26B7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6179D-65F5-451A-9290-A8E698025C2F}"/>
      </w:docPartPr>
      <w:docPartBody>
        <w:p w:rsidR="00064B21" w:rsidRDefault="00EE52B6">
          <w:pPr>
            <w:pStyle w:val="DEBBA92C18754274AEEB2DC5D26B7BB2"/>
          </w:pPr>
          <w:r>
            <w:rPr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2B6"/>
    <w:rsid w:val="00064B21"/>
    <w:rsid w:val="004B3DBF"/>
    <w:rsid w:val="00643CFE"/>
    <w:rsid w:val="00C75F6D"/>
    <w:rsid w:val="00EE52B6"/>
    <w:rsid w:val="00F7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8B9759F387D4436ADC740D5E41D721F">
    <w:name w:val="F8B9759F387D4436ADC740D5E41D721F"/>
  </w:style>
  <w:style w:type="paragraph" w:customStyle="1" w:styleId="DEBBA92C18754274AEEB2DC5D26B7BB2">
    <w:name w:val="DEBBA92C18754274AEEB2DC5D26B7BB2"/>
  </w:style>
  <w:style w:type="paragraph" w:customStyle="1" w:styleId="ADB78E8114764AC69663620FC834CF66">
    <w:name w:val="ADB78E8114764AC69663620FC834CF66"/>
  </w:style>
  <w:style w:type="paragraph" w:customStyle="1" w:styleId="9135D4E2CD0F40B299D96DCF7535A71F">
    <w:name w:val="9135D4E2CD0F40B299D96DCF7535A71F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2B81AE85F2A04AF782C10154BB56CF5D">
    <w:name w:val="2B81AE85F2A04AF782C10154BB56CF5D"/>
  </w:style>
  <w:style w:type="paragraph" w:customStyle="1" w:styleId="175EAC5E374A45A0ADD9DB5432CC68B1">
    <w:name w:val="175EAC5E374A45A0ADD9DB5432CC68B1"/>
  </w:style>
  <w:style w:type="paragraph" w:customStyle="1" w:styleId="C4CA41715036468381CF02E6BABA1877">
    <w:name w:val="C4CA41715036468381CF02E6BABA1877"/>
  </w:style>
  <w:style w:type="paragraph" w:customStyle="1" w:styleId="C236671C7B97469EB1A990D31E327A6C">
    <w:name w:val="C236671C7B97469EB1A990D31E327A6C"/>
  </w:style>
  <w:style w:type="paragraph" w:customStyle="1" w:styleId="17D2FD7F63FE4B26BF3BAD62F80ECF21">
    <w:name w:val="17D2FD7F63FE4B26BF3BAD62F80ECF21"/>
  </w:style>
  <w:style w:type="paragraph" w:customStyle="1" w:styleId="C14B2826F7AA4ACDA17ABBBA309D6D07">
    <w:name w:val="C14B2826F7AA4ACDA17ABBBA309D6D07"/>
  </w:style>
  <w:style w:type="paragraph" w:customStyle="1" w:styleId="BC07E928CDBB40019AA9DF000272309D">
    <w:name w:val="BC07E928CDBB40019AA9DF000272309D"/>
  </w:style>
  <w:style w:type="paragraph" w:customStyle="1" w:styleId="57214DE315F84DD1B16ADE2E4F739FB8">
    <w:name w:val="57214DE315F84DD1B16ADE2E4F739FB8"/>
  </w:style>
  <w:style w:type="paragraph" w:customStyle="1" w:styleId="CA804EFC91B944F4897553EC28B574C5">
    <w:name w:val="CA804EFC91B944F4897553EC28B574C5"/>
  </w:style>
  <w:style w:type="paragraph" w:customStyle="1" w:styleId="A50D12EFF7104818A34E255F3FE0705E">
    <w:name w:val="A50D12EFF7104818A34E255F3FE0705E"/>
  </w:style>
  <w:style w:type="paragraph" w:customStyle="1" w:styleId="92C5BBCCF5EE46FB920F5D25E63F85C9">
    <w:name w:val="92C5BBCCF5EE46FB920F5D25E63F85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Fecha: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CC9066-8573-4A38-A7BE-CEA716F1DF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Actas de la reunión</Template>
  <TotalTime>31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</vt:lpstr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merry robles</dc:creator>
  <cp:keywords/>
  <cp:lastModifiedBy>merry robles</cp:lastModifiedBy>
  <cp:revision>5</cp:revision>
  <cp:lastPrinted>2006-08-01T17:47:00Z</cp:lastPrinted>
  <dcterms:created xsi:type="dcterms:W3CDTF">2014-10-16T15:48:00Z</dcterms:created>
  <dcterms:modified xsi:type="dcterms:W3CDTF">2015-01-08T20:53:00Z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